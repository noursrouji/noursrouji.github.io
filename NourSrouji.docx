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39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0"/>
        <w:gridCol w:w="8010"/>
      </w:tblGrid>
      <w:tr w:rsidR="00707A01" w:rsidTr="002B3E65">
        <w:tc>
          <w:tcPr>
            <w:tcW w:w="1980" w:type="dxa"/>
          </w:tcPr>
          <w:p w:rsidR="00707A01" w:rsidRDefault="00707A01" w:rsidP="002B3E65">
            <w:pPr>
              <w:spacing w:line="240" w:lineRule="auto"/>
            </w:pPr>
          </w:p>
        </w:tc>
        <w:tc>
          <w:tcPr>
            <w:tcW w:w="8010" w:type="dxa"/>
            <w:tcMar>
              <w:bottom w:w="576" w:type="dxa"/>
            </w:tcMar>
          </w:tcPr>
          <w:p w:rsidR="00707A01" w:rsidRPr="00D9002E" w:rsidRDefault="00707A01" w:rsidP="002B3E65">
            <w:pPr>
              <w:pStyle w:val="Title"/>
              <w:rPr>
                <w:color w:val="7BA7BD" w:themeColor="accent3" w:themeTint="99"/>
                <w:sz w:val="32"/>
                <w:szCs w:val="32"/>
              </w:rPr>
            </w:pPr>
            <w:r w:rsidRPr="00D9002E">
              <w:rPr>
                <w:color w:val="7BA7BD" w:themeColor="accent3" w:themeTint="99"/>
                <w:sz w:val="32"/>
                <w:szCs w:val="32"/>
              </w:rPr>
              <w:t>Nour Srouji</w:t>
            </w:r>
          </w:p>
          <w:p w:rsidR="00707A01" w:rsidRDefault="00707A01" w:rsidP="002B3E65">
            <w:pPr>
              <w:pStyle w:val="NoSpacing"/>
            </w:pPr>
            <w:r>
              <w:t xml:space="preserve">nourrsrouji@gmail.com | (587)-577-0369 </w:t>
            </w:r>
          </w:p>
          <w:p w:rsidR="00707A01" w:rsidRDefault="001C2CEC" w:rsidP="002B3E65">
            <w:pPr>
              <w:pStyle w:val="NoSpacing"/>
            </w:pPr>
            <w:hyperlink r:id="rId7" w:history="1">
              <w:r w:rsidR="00707A01" w:rsidRPr="00507366">
                <w:rPr>
                  <w:rStyle w:val="Hyperlink"/>
                  <w:rFonts w:ascii="Arial" w:hAnsi="Arial" w:cs="Arial"/>
                  <w:color w:val="7BA7BD" w:themeColor="accent3" w:themeTint="99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www.linkedin.com/in/nourmsrouji</w:t>
              </w:r>
            </w:hyperlink>
            <w:r w:rsidR="00707A01">
              <w:rPr>
                <w:rStyle w:val="vanity-name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| </w:t>
            </w:r>
            <w:r w:rsidR="00707A01">
              <w:t>Calgary, AB</w:t>
            </w:r>
          </w:p>
        </w:tc>
      </w:tr>
      <w:tr w:rsidR="00707A01" w:rsidTr="002B3E65">
        <w:tc>
          <w:tcPr>
            <w:tcW w:w="1980" w:type="dxa"/>
          </w:tcPr>
          <w:p w:rsidR="00707A01" w:rsidRPr="00FD35EA" w:rsidRDefault="00707A01" w:rsidP="002B3E65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>Summary</w:t>
            </w:r>
          </w:p>
        </w:tc>
        <w:tc>
          <w:tcPr>
            <w:tcW w:w="8010" w:type="dxa"/>
          </w:tcPr>
          <w:p w:rsidR="00707A01" w:rsidRDefault="00707A01" w:rsidP="002B3E65">
            <w:r w:rsidRPr="00937139">
              <w:rPr>
                <w:color w:val="auto"/>
              </w:rPr>
              <w:t xml:space="preserve">Junior software developer with a strong academic background in various languages </w:t>
            </w:r>
            <w:r w:rsidRPr="00937139">
              <w:rPr>
                <w:rFonts w:ascii="Verdana" w:hAnsi="Verdana"/>
                <w:color w:val="auto"/>
                <w:sz w:val="20"/>
                <w:szCs w:val="20"/>
                <w:shd w:val="clear" w:color="auto" w:fill="FFFFFF"/>
              </w:rPr>
              <w:t>using hands-on experience.</w:t>
            </w:r>
            <w:r w:rsidRPr="00937139">
              <w:rPr>
                <w:rFonts w:ascii="Arial" w:hAnsi="Arial" w:cs="Arial"/>
                <w:color w:val="auto"/>
              </w:rPr>
              <w:t xml:space="preserve"> Good at understanding and learning newer technologies. </w:t>
            </w:r>
            <w:r>
              <w:rPr>
                <w:rFonts w:ascii="Arial" w:hAnsi="Arial" w:cs="Arial"/>
                <w:color w:val="auto"/>
              </w:rPr>
              <w:t xml:space="preserve">With </w:t>
            </w:r>
            <w:r w:rsidRPr="00937139">
              <w:rPr>
                <w:rFonts w:ascii="Arial" w:hAnsi="Arial" w:cs="Arial"/>
                <w:color w:val="auto"/>
              </w:rPr>
              <w:t xml:space="preserve">the ability to multi-task and manage priorities effectively, </w:t>
            </w:r>
            <w:r>
              <w:rPr>
                <w:rFonts w:ascii="Arial" w:hAnsi="Arial" w:cs="Arial"/>
                <w:color w:val="auto"/>
              </w:rPr>
              <w:t xml:space="preserve">and </w:t>
            </w:r>
            <w:r w:rsidRPr="00937139">
              <w:rPr>
                <w:rFonts w:ascii="Arial" w:hAnsi="Arial" w:cs="Arial"/>
                <w:color w:val="auto"/>
              </w:rPr>
              <w:t>use creative and innovative skills to achieve results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707A01" w:rsidTr="002B3E65">
        <w:tc>
          <w:tcPr>
            <w:tcW w:w="1980" w:type="dxa"/>
          </w:tcPr>
          <w:p w:rsidR="00707A01" w:rsidRPr="00FD35EA" w:rsidRDefault="00707A01" w:rsidP="002B3E65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 xml:space="preserve">Technical  </w:t>
            </w:r>
            <w:r w:rsidRPr="00FD35EA">
              <w:rPr>
                <w:color w:val="7BA7BD" w:themeColor="accent3" w:themeTint="99"/>
              </w:rPr>
              <w:t xml:space="preserve"> </w:t>
            </w:r>
            <w:r>
              <w:rPr>
                <w:color w:val="7BA7BD" w:themeColor="accent3" w:themeTint="99"/>
              </w:rPr>
              <w:t>skills</w:t>
            </w:r>
          </w:p>
        </w:tc>
        <w:tc>
          <w:tcPr>
            <w:tcW w:w="8010" w:type="dxa"/>
          </w:tcPr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 xml:space="preserve">Desktop Application Development: C#, VB.NET, ASP.NET 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>Web Development: HTML</w:t>
            </w:r>
            <w:r w:rsidR="00734DBB">
              <w:t>,</w:t>
            </w:r>
            <w:r w:rsidR="00237E4A">
              <w:t xml:space="preserve"> CSS</w:t>
            </w:r>
            <w:r w:rsidR="00734DBB">
              <w:t>,</w:t>
            </w:r>
            <w:r w:rsidR="00237E4A">
              <w:t xml:space="preserve"> </w:t>
            </w:r>
            <w:r>
              <w:t xml:space="preserve">JavaScript 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>Open Source Application: MySQL, PHP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>SQL Server, Oracle SQL and PL/SQL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 xml:space="preserve">Java, JSP 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 xml:space="preserve">Android Mobile Application development </w:t>
            </w:r>
          </w:p>
          <w:p w:rsidR="00707A01" w:rsidRDefault="00707A01" w:rsidP="002B3E65">
            <w:pPr>
              <w:pStyle w:val="ListParagraph"/>
              <w:numPr>
                <w:ilvl w:val="0"/>
                <w:numId w:val="9"/>
              </w:numPr>
            </w:pPr>
            <w:r>
              <w:t>XML, AJAX, PYTHON</w:t>
            </w:r>
          </w:p>
          <w:p w:rsidR="00707A01" w:rsidRPr="00EA4FD6" w:rsidRDefault="00707A01" w:rsidP="00734DBB">
            <w:pPr>
              <w:pStyle w:val="ListParagraph"/>
              <w:numPr>
                <w:ilvl w:val="0"/>
                <w:numId w:val="9"/>
              </w:numPr>
            </w:pPr>
            <w:r>
              <w:t xml:space="preserve">Operating systems: windows </w:t>
            </w:r>
            <w:r w:rsidR="00734DBB">
              <w:t>,</w:t>
            </w:r>
            <w:r>
              <w:t xml:space="preserve"> Linux</w:t>
            </w:r>
          </w:p>
        </w:tc>
      </w:tr>
      <w:tr w:rsidR="00707A01" w:rsidTr="002B3E65">
        <w:tc>
          <w:tcPr>
            <w:tcW w:w="1980" w:type="dxa"/>
          </w:tcPr>
          <w:p w:rsidR="00707A01" w:rsidRPr="00FD35EA" w:rsidRDefault="00707A01" w:rsidP="002B3E65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 xml:space="preserve">EDUCATION </w:t>
            </w:r>
          </w:p>
        </w:tc>
        <w:tc>
          <w:tcPr>
            <w:tcW w:w="8010" w:type="dxa"/>
          </w:tcPr>
          <w:p w:rsidR="00707A01" w:rsidRDefault="00707A01" w:rsidP="002B3E65">
            <w:pPr>
              <w:pStyle w:val="Heading2"/>
              <w:numPr>
                <w:ilvl w:val="0"/>
                <w:numId w:val="10"/>
              </w:numPr>
            </w:pPr>
            <w:r>
              <w:rPr>
                <w:rStyle w:val="Strong"/>
              </w:rPr>
              <w:t>SAIT</w:t>
            </w:r>
            <w:r>
              <w:t>, Calgary                                                               2017-2018</w:t>
            </w:r>
          </w:p>
          <w:p w:rsidR="00707A01" w:rsidRPr="005010B0" w:rsidRDefault="00707A01" w:rsidP="002B3E65">
            <w:pPr>
              <w:pStyle w:val="Heading3"/>
              <w:rPr>
                <w:color w:val="auto"/>
              </w:rPr>
            </w:pPr>
            <w:r>
              <w:t xml:space="preserve">            </w:t>
            </w:r>
            <w:r w:rsidRPr="00D9002E">
              <w:rPr>
                <w:color w:val="auto"/>
              </w:rPr>
              <w:t xml:space="preserve">Certificate in Object oriented software developer    </w:t>
            </w:r>
          </w:p>
          <w:p w:rsidR="00707A01" w:rsidRDefault="00707A01" w:rsidP="002B3E65">
            <w:pPr>
              <w:pStyle w:val="Heading2"/>
              <w:numPr>
                <w:ilvl w:val="0"/>
                <w:numId w:val="10"/>
              </w:numPr>
              <w:spacing w:line="240" w:lineRule="auto"/>
            </w:pPr>
            <w:r>
              <w:rPr>
                <w:rStyle w:val="Strong"/>
              </w:rPr>
              <w:t>Lebanese university</w:t>
            </w:r>
            <w:r>
              <w:t>, Lebanon                             2011-2014</w:t>
            </w:r>
          </w:p>
          <w:p w:rsidR="00707A01" w:rsidRPr="005010B0" w:rsidRDefault="00707A01" w:rsidP="002B3E65">
            <w:pPr>
              <w:pStyle w:val="Heading3"/>
              <w:spacing w:line="240" w:lineRule="auto"/>
              <w:rPr>
                <w:color w:val="auto"/>
              </w:rPr>
            </w:pPr>
            <w:r>
              <w:t xml:space="preserve">            </w:t>
            </w:r>
            <w:r w:rsidRPr="00D9002E">
              <w:rPr>
                <w:color w:val="auto"/>
              </w:rPr>
              <w:t>Bachelors Degree in Computer science</w:t>
            </w:r>
          </w:p>
          <w:p w:rsidR="00707A01" w:rsidRPr="005010B0" w:rsidRDefault="00707A01" w:rsidP="002B3E65">
            <w:r>
              <w:t xml:space="preserve">           (IQAS assessed equivalent to three-year Bachelor of Science degree                                       </w:t>
            </w:r>
            <w:r w:rsidR="00237E4A">
              <w:t xml:space="preserve">                                </w:t>
            </w:r>
            <w:r>
              <w:t>with focus in Computer Science)</w:t>
            </w:r>
          </w:p>
        </w:tc>
      </w:tr>
      <w:tr w:rsidR="00707A01" w:rsidTr="002B3E65">
        <w:tc>
          <w:tcPr>
            <w:tcW w:w="1980" w:type="dxa"/>
          </w:tcPr>
          <w:p w:rsidR="00707A01" w:rsidRPr="00FD35EA" w:rsidRDefault="00707A01" w:rsidP="002B3E65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 xml:space="preserve">Technical experience </w:t>
            </w:r>
          </w:p>
        </w:tc>
        <w:tc>
          <w:tcPr>
            <w:tcW w:w="8010" w:type="dxa"/>
          </w:tcPr>
          <w:p w:rsidR="00237E4A" w:rsidRPr="00237E4A" w:rsidRDefault="00237E4A" w:rsidP="00707A01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bCs w:val="0"/>
              </w:rPr>
            </w:pPr>
            <w:r w:rsidRPr="00237E4A">
              <w:rPr>
                <w:rStyle w:val="Strong"/>
                <w:rFonts w:cstheme="minorHAnsi"/>
                <w:bCs w:val="0"/>
              </w:rPr>
              <w:t>F</w:t>
            </w:r>
            <w:r w:rsidR="00FB4716" w:rsidRPr="00237E4A">
              <w:rPr>
                <w:rStyle w:val="Strong"/>
                <w:rFonts w:cstheme="minorHAnsi"/>
                <w:bCs w:val="0"/>
              </w:rPr>
              <w:t>reelance work</w:t>
            </w:r>
            <w:r w:rsidRPr="00237E4A">
              <w:rPr>
                <w:rStyle w:val="Strong"/>
                <w:rFonts w:cstheme="minorHAnsi"/>
                <w:bCs w:val="0"/>
              </w:rPr>
              <w:t>:</w:t>
            </w:r>
          </w:p>
          <w:p w:rsidR="00237E4A" w:rsidRDefault="00237E4A" w:rsidP="00237E4A">
            <w:pPr>
              <w:pStyle w:val="ListParagraph"/>
              <w:rPr>
                <w:rStyle w:val="Strong"/>
                <w:rFonts w:cstheme="minorHAnsi"/>
                <w:b w:val="0"/>
                <w:bCs w:val="0"/>
              </w:rPr>
            </w:pPr>
          </w:p>
          <w:p w:rsidR="00E21464" w:rsidRDefault="00FB4716" w:rsidP="00237E4A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I created a 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C# </w:t>
            </w:r>
            <w:r>
              <w:rPr>
                <w:rStyle w:val="Strong"/>
                <w:rFonts w:cstheme="minorHAnsi"/>
                <w:b w:val="0"/>
                <w:bCs w:val="0"/>
              </w:rPr>
              <w:t>desktop application for a Carpet cleaning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 xml:space="preserve"> small business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>, that will organize their business and keep all their information in one place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>.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</w:p>
          <w:p w:rsidR="00E21464" w:rsidRDefault="00E21464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Wrote queries to create, read, insert and update database.</w:t>
            </w:r>
          </w:p>
          <w:p w:rsidR="00E21464" w:rsidRDefault="00E21464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Designed database tables to store application data.</w:t>
            </w:r>
          </w:p>
          <w:p w:rsidR="00E21464" w:rsidRDefault="00237E4A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They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 xml:space="preserve"> can add, update new customers or services.</w:t>
            </w:r>
          </w:p>
          <w:p w:rsidR="00E21464" w:rsidRDefault="00E21464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The user can search for any customer using phone number or going through a list of names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; 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they 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>will be able to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 browse the history of orders and details for each customer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 that will decrease search time by 40%</w:t>
            </w:r>
            <w:r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:rsidR="00E21464" w:rsidRDefault="00E21464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Make a new invoice for the customer that saves customer and invoice information in database</w:t>
            </w:r>
            <w:r w:rsidR="00237E4A">
              <w:rPr>
                <w:rStyle w:val="Strong"/>
                <w:rFonts w:cstheme="minorHAnsi"/>
                <w:b w:val="0"/>
                <w:bCs w:val="0"/>
              </w:rPr>
              <w:t xml:space="preserve"> and browse the customer order history</w:t>
            </w:r>
            <w:bookmarkStart w:id="0" w:name="_GoBack"/>
            <w:bookmarkEnd w:id="0"/>
            <w:r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:rsidR="00E21464" w:rsidRDefault="00734DBB" w:rsidP="00E21464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Added a p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 xml:space="preserve">rint 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button for 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>invoice</w:t>
            </w:r>
            <w:r>
              <w:rPr>
                <w:rStyle w:val="Strong"/>
                <w:rFonts w:cstheme="minorHAnsi"/>
                <w:b w:val="0"/>
                <w:bCs w:val="0"/>
              </w:rPr>
              <w:t>s</w:t>
            </w:r>
            <w:r w:rsidR="00E21464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:rsidR="00237E4A" w:rsidRDefault="00237E4A" w:rsidP="00237E4A">
            <w:pPr>
              <w:rPr>
                <w:rStyle w:val="Strong"/>
                <w:rFonts w:cstheme="minorHAnsi"/>
                <w:b w:val="0"/>
                <w:bCs w:val="0"/>
              </w:rPr>
            </w:pPr>
          </w:p>
          <w:p w:rsidR="00237E4A" w:rsidRDefault="00237E4A" w:rsidP="00237E4A">
            <w:pPr>
              <w:rPr>
                <w:rStyle w:val="Strong"/>
                <w:rFonts w:cstheme="minorHAnsi"/>
                <w:b w:val="0"/>
                <w:bCs w:val="0"/>
              </w:rPr>
            </w:pPr>
          </w:p>
          <w:p w:rsidR="00237E4A" w:rsidRPr="00237E4A" w:rsidRDefault="00237E4A" w:rsidP="00237E4A">
            <w:pPr>
              <w:rPr>
                <w:rStyle w:val="Strong"/>
                <w:rFonts w:cstheme="minorHAnsi"/>
                <w:b w:val="0"/>
                <w:bCs w:val="0"/>
              </w:rPr>
            </w:pPr>
          </w:p>
          <w:p w:rsidR="00237E4A" w:rsidRPr="00237E4A" w:rsidRDefault="00237E4A" w:rsidP="00707A01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bCs w:val="0"/>
              </w:rPr>
            </w:pPr>
            <w:r w:rsidRPr="00237E4A">
              <w:rPr>
                <w:rStyle w:val="Strong"/>
                <w:rFonts w:cstheme="minorHAnsi"/>
              </w:rPr>
              <w:lastRenderedPageBreak/>
              <w:t>School project:</w:t>
            </w:r>
          </w:p>
          <w:p w:rsidR="00237E4A" w:rsidRPr="00237E4A" w:rsidRDefault="00237E4A" w:rsidP="00237E4A">
            <w:pPr>
              <w:pStyle w:val="ListParagraph"/>
              <w:rPr>
                <w:rStyle w:val="Strong"/>
                <w:rFonts w:cstheme="minorHAnsi"/>
                <w:b w:val="0"/>
                <w:bCs w:val="0"/>
              </w:rPr>
            </w:pPr>
          </w:p>
          <w:p w:rsidR="00707A01" w:rsidRPr="00734DBB" w:rsidRDefault="00707A01" w:rsidP="00237E4A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142B36">
              <w:rPr>
                <w:rStyle w:val="Strong"/>
                <w:rFonts w:cstheme="minorHAnsi"/>
                <w:b w:val="0"/>
              </w:rPr>
              <w:t xml:space="preserve"> I created a web</w:t>
            </w:r>
            <w:r w:rsidR="002B3E65">
              <w:rPr>
                <w:rStyle w:val="Strong"/>
                <w:rFonts w:cstheme="minorHAnsi"/>
                <w:b w:val="0"/>
              </w:rPr>
              <w:t xml:space="preserve">site for a travel agency using </w:t>
            </w:r>
            <w:r w:rsidRPr="00142B36">
              <w:rPr>
                <w:rStyle w:val="Strong"/>
                <w:rFonts w:cstheme="minorHAnsi"/>
                <w:b w:val="0"/>
              </w:rPr>
              <w:t xml:space="preserve">HTML, </w:t>
            </w:r>
            <w:r w:rsidR="002B3E65">
              <w:rPr>
                <w:rStyle w:val="Strong"/>
                <w:rFonts w:cstheme="minorHAnsi"/>
                <w:b w:val="0"/>
              </w:rPr>
              <w:t xml:space="preserve">CSS, </w:t>
            </w:r>
            <w:r w:rsidRPr="00142B36">
              <w:rPr>
                <w:rStyle w:val="Strong"/>
                <w:rFonts w:cstheme="minorHAnsi"/>
                <w:b w:val="0"/>
              </w:rPr>
              <w:t>PHP</w:t>
            </w:r>
            <w:r w:rsidR="002B3E65">
              <w:rPr>
                <w:rStyle w:val="Strong"/>
                <w:rFonts w:cstheme="minorHAnsi"/>
                <w:b w:val="0"/>
              </w:rPr>
              <w:t xml:space="preserve"> and JavaScript</w:t>
            </w:r>
            <w:r w:rsidR="00237E4A">
              <w:rPr>
                <w:rStyle w:val="Strong"/>
                <w:rFonts w:cstheme="minorHAnsi"/>
                <w:b w:val="0"/>
              </w:rPr>
              <w:t xml:space="preserve"> where the customer can browse</w:t>
            </w:r>
            <w:r w:rsidR="00734DBB">
              <w:rPr>
                <w:rStyle w:val="Strong"/>
                <w:rFonts w:cstheme="minorHAnsi"/>
                <w:b w:val="0"/>
              </w:rPr>
              <w:t>,</w:t>
            </w:r>
            <w:r w:rsidRPr="00142B36">
              <w:rPr>
                <w:rStyle w:val="Strong"/>
                <w:rFonts w:cstheme="minorHAnsi"/>
                <w:b w:val="0"/>
              </w:rPr>
              <w:t xml:space="preserve"> book packages dynamically loaded from the database</w:t>
            </w:r>
            <w:r w:rsidR="00734DBB">
              <w:rPr>
                <w:rStyle w:val="Strong"/>
                <w:rFonts w:cstheme="minorHAnsi"/>
                <w:b w:val="0"/>
              </w:rPr>
              <w:t xml:space="preserve"> and register their information to be dynamically saved to the database</w:t>
            </w:r>
            <w:r w:rsidRPr="00142B36">
              <w:rPr>
                <w:rStyle w:val="Strong"/>
                <w:rFonts w:cstheme="minorHAnsi"/>
                <w:b w:val="0"/>
              </w:rPr>
              <w:t xml:space="preserve">. </w:t>
            </w:r>
          </w:p>
          <w:p w:rsidR="00734DBB" w:rsidRPr="00142B36" w:rsidRDefault="00734DBB" w:rsidP="00237E4A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</w:rPr>
              <w:t>Created a web form application using Asp.net where the user can Register, login to their profile to browse through their history of orders and update their information.</w:t>
            </w:r>
          </w:p>
          <w:p w:rsidR="00734DBB" w:rsidRPr="00734DBB" w:rsidRDefault="00707A01" w:rsidP="00237E4A">
            <w:pPr>
              <w:pStyle w:val="ListParagraph"/>
              <w:numPr>
                <w:ilvl w:val="0"/>
                <w:numId w:val="10"/>
              </w:numPr>
              <w:rPr>
                <w:rStyle w:val="Strong"/>
                <w:b w:val="0"/>
                <w:bCs w:val="0"/>
              </w:rPr>
            </w:pPr>
            <w:r w:rsidRPr="00142B36">
              <w:rPr>
                <w:rStyle w:val="Strong"/>
                <w:rFonts w:cstheme="minorHAnsi"/>
                <w:b w:val="0"/>
              </w:rPr>
              <w:t>Created a desktop application</w:t>
            </w:r>
            <w:r w:rsidR="00734DBB">
              <w:rPr>
                <w:rStyle w:val="Strong"/>
                <w:rFonts w:cstheme="minorHAnsi"/>
                <w:b w:val="0"/>
              </w:rPr>
              <w:t xml:space="preserve"> using C#</w:t>
            </w:r>
            <w:r w:rsidRPr="00142B36">
              <w:rPr>
                <w:rStyle w:val="Strong"/>
                <w:rFonts w:cstheme="minorHAnsi"/>
                <w:b w:val="0"/>
              </w:rPr>
              <w:t xml:space="preserve"> for the agents </w:t>
            </w:r>
          </w:p>
          <w:p w:rsidR="00734DBB" w:rsidRPr="00237E4A" w:rsidRDefault="00734DBB" w:rsidP="00237E4A">
            <w:pPr>
              <w:pStyle w:val="ListParagraph"/>
              <w:rPr>
                <w:rStyle w:val="Strong"/>
                <w:b w:val="0"/>
                <w:bCs w:val="0"/>
              </w:rPr>
            </w:pPr>
            <w:r w:rsidRPr="00237E4A">
              <w:rPr>
                <w:rStyle w:val="Strong"/>
                <w:rFonts w:cstheme="minorHAnsi"/>
                <w:b w:val="0"/>
              </w:rPr>
              <w:t>Packages are displayed so the agent can search edit a package</w:t>
            </w:r>
            <w:r w:rsidR="00707A01" w:rsidRPr="00237E4A">
              <w:rPr>
                <w:rStyle w:val="Strong"/>
                <w:rFonts w:cstheme="minorHAnsi"/>
                <w:b w:val="0"/>
              </w:rPr>
              <w:t>.</w:t>
            </w:r>
          </w:p>
          <w:p w:rsidR="00707A01" w:rsidRPr="00734DBB" w:rsidRDefault="00734DBB" w:rsidP="00237E4A">
            <w:pPr>
              <w:pStyle w:val="ListParagrap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</w:rPr>
              <w:t>The agents can browse through available products, edit or add new products.</w:t>
            </w:r>
            <w:r w:rsidR="00707A01" w:rsidRPr="00142B36">
              <w:rPr>
                <w:rStyle w:val="Strong"/>
                <w:rFonts w:cstheme="minorHAnsi"/>
                <w:b w:val="0"/>
              </w:rPr>
              <w:t xml:space="preserve"> </w:t>
            </w:r>
          </w:p>
          <w:p w:rsidR="00734DBB" w:rsidRPr="00B03A75" w:rsidRDefault="00734DBB" w:rsidP="00237E4A">
            <w:pPr>
              <w:pStyle w:val="ListParagraph"/>
            </w:pPr>
            <w:r>
              <w:t>Each product is linked to a supplier which are also displayed.</w:t>
            </w:r>
          </w:p>
        </w:tc>
      </w:tr>
      <w:tr w:rsidR="008A0B2A" w:rsidTr="002B3E65">
        <w:tc>
          <w:tcPr>
            <w:tcW w:w="1980" w:type="dxa"/>
          </w:tcPr>
          <w:p w:rsidR="008A0B2A" w:rsidRDefault="008A0B2A" w:rsidP="008A0B2A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lastRenderedPageBreak/>
              <w:t>Work Experience</w:t>
            </w:r>
          </w:p>
        </w:tc>
        <w:tc>
          <w:tcPr>
            <w:tcW w:w="8010" w:type="dxa"/>
          </w:tcPr>
          <w:p w:rsidR="008A0B2A" w:rsidRPr="00D9002E" w:rsidRDefault="008A0B2A" w:rsidP="00237E4A">
            <w:pPr>
              <w:pStyle w:val="Heading2"/>
              <w:numPr>
                <w:ilvl w:val="0"/>
                <w:numId w:val="11"/>
              </w:numPr>
              <w:spacing w:line="240" w:lineRule="auto"/>
              <w:rPr>
                <w:rFonts w:cstheme="minorHAnsi"/>
              </w:rPr>
            </w:pPr>
            <w:r>
              <w:rPr>
                <w:rStyle w:val="Strong"/>
                <w:rFonts w:cstheme="minorHAnsi"/>
              </w:rPr>
              <w:t xml:space="preserve">Administrative Assistant                                      </w:t>
            </w:r>
            <w:r w:rsidRPr="00EA4FD6">
              <w:rPr>
                <w:rStyle w:val="Strong"/>
                <w:rFonts w:cstheme="minorHAnsi"/>
                <w:b w:val="0"/>
              </w:rPr>
              <w:t>2014-2016</w:t>
            </w:r>
          </w:p>
          <w:p w:rsidR="008A0B2A" w:rsidRDefault="008A0B2A" w:rsidP="008A0B2A">
            <w:pPr>
              <w:pStyle w:val="Heading3"/>
              <w:spacing w:line="240" w:lineRule="auto"/>
              <w:rPr>
                <w:rFonts w:eastAsia="Times New Roman" w:cstheme="minorHAnsi"/>
                <w:color w:val="1A1A1A"/>
                <w:szCs w:val="22"/>
              </w:rPr>
            </w:pPr>
            <w:r>
              <w:rPr>
                <w:rFonts w:eastAsia="Times New Roman" w:cstheme="minorHAnsi"/>
                <w:color w:val="1A1A1A"/>
                <w:szCs w:val="22"/>
              </w:rPr>
              <w:t xml:space="preserve">            HETC</w:t>
            </w:r>
          </w:p>
          <w:p w:rsidR="008A0B2A" w:rsidRDefault="008A0B2A" w:rsidP="00237E4A">
            <w:pPr>
              <w:pStyle w:val="ListParagraph"/>
              <w:numPr>
                <w:ilvl w:val="0"/>
                <w:numId w:val="10"/>
              </w:numPr>
            </w:pPr>
            <w:r>
              <w:t xml:space="preserve">Provided exceptional support to managers and co-workers which increased overall efficiency </w:t>
            </w:r>
          </w:p>
          <w:p w:rsidR="008A0B2A" w:rsidRDefault="008A0B2A" w:rsidP="00237E4A">
            <w:pPr>
              <w:pStyle w:val="ListParagraph"/>
              <w:numPr>
                <w:ilvl w:val="0"/>
                <w:numId w:val="10"/>
              </w:numPr>
            </w:pPr>
            <w:r>
              <w:t>Supported other departments which was highly admired by the General Manager</w:t>
            </w:r>
          </w:p>
          <w:p w:rsidR="008A0B2A" w:rsidRDefault="008A0B2A" w:rsidP="00237E4A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Introduced a user friendly electronic filing system which reduced file retrieval time by 30%</w:t>
            </w:r>
          </w:p>
          <w:p w:rsidR="002B3E65" w:rsidRPr="00237E4A" w:rsidRDefault="002B3E65" w:rsidP="00237E4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37E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Trained new administrative staff member</w:t>
            </w:r>
          </w:p>
          <w:p w:rsidR="002B3E65" w:rsidRDefault="002B3E65" w:rsidP="002B3E65">
            <w:pPr>
              <w:pStyle w:val="ListParagraph"/>
              <w:ind w:left="1440"/>
            </w:pPr>
          </w:p>
          <w:p w:rsidR="00415ED2" w:rsidRPr="00B03A75" w:rsidRDefault="00415ED2" w:rsidP="00415ED2">
            <w:pPr>
              <w:pStyle w:val="ListParagraph"/>
              <w:ind w:left="1440"/>
            </w:pPr>
          </w:p>
        </w:tc>
      </w:tr>
      <w:tr w:rsidR="008A0B2A" w:rsidTr="002B3E65">
        <w:tc>
          <w:tcPr>
            <w:tcW w:w="1980" w:type="dxa"/>
          </w:tcPr>
          <w:p w:rsidR="008A0B2A" w:rsidRDefault="008A0B2A" w:rsidP="008A0B2A">
            <w:pPr>
              <w:pStyle w:val="Heading1"/>
              <w:rPr>
                <w:color w:val="7BA7BD" w:themeColor="accent3" w:themeTint="99"/>
              </w:rPr>
            </w:pPr>
            <w:r>
              <w:rPr>
                <w:color w:val="7BA7BD" w:themeColor="accent3" w:themeTint="99"/>
              </w:rPr>
              <w:t>Volunteer experience</w:t>
            </w:r>
          </w:p>
        </w:tc>
        <w:tc>
          <w:tcPr>
            <w:tcW w:w="8010" w:type="dxa"/>
          </w:tcPr>
          <w:p w:rsidR="002B3E65" w:rsidRDefault="008A0B2A" w:rsidP="00237E4A">
            <w:pPr>
              <w:pStyle w:val="ListParagraph"/>
              <w:numPr>
                <w:ilvl w:val="0"/>
                <w:numId w:val="11"/>
              </w:numPr>
            </w:pPr>
            <w:r w:rsidRPr="002B3E65">
              <w:rPr>
                <w:b/>
              </w:rPr>
              <w:t xml:space="preserve">Office Support                                                                 </w:t>
            </w:r>
            <w:r w:rsidRPr="00EA4FD6">
              <w:t>2016-2017</w:t>
            </w:r>
            <w:r>
              <w:br/>
              <w:t>Immigrant Services Calgary - Calgary, AB</w:t>
            </w:r>
          </w:p>
          <w:p w:rsidR="002B3E65" w:rsidRPr="002B3E65" w:rsidRDefault="002B3E65" w:rsidP="00237E4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B3E65">
              <w:rPr>
                <w:rFonts w:ascii="Calibri" w:hAnsi="Calibri" w:cs="Calibri"/>
                <w:sz w:val="24"/>
                <w:szCs w:val="24"/>
              </w:rPr>
              <w:t>Answer</w:t>
            </w:r>
            <w:r w:rsidR="00905FE8">
              <w:rPr>
                <w:rFonts w:ascii="Calibri" w:hAnsi="Calibri" w:cs="Calibri"/>
                <w:sz w:val="24"/>
                <w:szCs w:val="24"/>
              </w:rPr>
              <w:t>ed</w:t>
            </w:r>
            <w:r w:rsidRPr="002B3E65">
              <w:rPr>
                <w:rFonts w:ascii="Calibri" w:hAnsi="Calibri" w:cs="Calibri"/>
                <w:sz w:val="24"/>
                <w:szCs w:val="24"/>
              </w:rPr>
              <w:t xml:space="preserve"> the phone during busy periods</w:t>
            </w:r>
          </w:p>
          <w:p w:rsidR="002B3E65" w:rsidRPr="002B3E65" w:rsidRDefault="002B3E65" w:rsidP="00237E4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B3E65">
              <w:rPr>
                <w:rFonts w:ascii="Calibri" w:hAnsi="Calibri" w:cs="Calibri"/>
                <w:sz w:val="24"/>
                <w:szCs w:val="24"/>
              </w:rPr>
              <w:t>Ma</w:t>
            </w:r>
            <w:r w:rsidR="00905FE8">
              <w:rPr>
                <w:rFonts w:ascii="Calibri" w:hAnsi="Calibri" w:cs="Calibri"/>
                <w:sz w:val="24"/>
                <w:szCs w:val="24"/>
              </w:rPr>
              <w:t>de</w:t>
            </w:r>
            <w:r w:rsidRPr="002B3E65">
              <w:rPr>
                <w:rFonts w:ascii="Calibri" w:hAnsi="Calibri" w:cs="Calibri"/>
                <w:sz w:val="24"/>
                <w:szCs w:val="24"/>
              </w:rPr>
              <w:t xml:space="preserve"> follow-up phone calls </w:t>
            </w:r>
            <w:r w:rsidR="00905FE8">
              <w:rPr>
                <w:rFonts w:ascii="Calibri" w:hAnsi="Calibri" w:cs="Calibri"/>
                <w:sz w:val="24"/>
                <w:szCs w:val="24"/>
              </w:rPr>
              <w:t xml:space="preserve">with previous clients </w:t>
            </w:r>
          </w:p>
          <w:p w:rsidR="002B3E65" w:rsidRPr="00E21464" w:rsidRDefault="002B3E65" w:rsidP="00237E4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2B3E65">
              <w:rPr>
                <w:rFonts w:ascii="Calibri" w:hAnsi="Calibri" w:cs="Calibri"/>
                <w:sz w:val="24"/>
                <w:szCs w:val="24"/>
              </w:rPr>
              <w:t>Data entry/filling out forms</w:t>
            </w:r>
          </w:p>
          <w:p w:rsidR="00E21464" w:rsidRPr="00E21464" w:rsidRDefault="00E21464" w:rsidP="00E21464">
            <w:pPr>
              <w:pStyle w:val="ListParagraph"/>
              <w:rPr>
                <w:sz w:val="24"/>
                <w:szCs w:val="24"/>
              </w:rPr>
            </w:pPr>
          </w:p>
          <w:p w:rsidR="008A0B2A" w:rsidRDefault="008A0B2A" w:rsidP="00237E4A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34067E">
              <w:rPr>
                <w:b/>
              </w:rPr>
              <w:t xml:space="preserve">Interpreter/translator                                </w:t>
            </w:r>
            <w:r>
              <w:rPr>
                <w:b/>
              </w:rPr>
              <w:t xml:space="preserve">                     </w:t>
            </w:r>
            <w:r w:rsidRPr="0034067E">
              <w:rPr>
                <w:b/>
              </w:rPr>
              <w:t xml:space="preserve">  </w:t>
            </w:r>
            <w:r w:rsidRPr="00EA4FD6">
              <w:t>2016-2017</w:t>
            </w:r>
          </w:p>
          <w:p w:rsidR="008A0B2A" w:rsidRPr="00EA4FD6" w:rsidRDefault="008A0B2A" w:rsidP="008A0B2A">
            <w:r>
              <w:t xml:space="preserve">             Immigrant Services Calgary – Calgary, AB </w:t>
            </w:r>
            <w:r w:rsidRPr="00305F48">
              <w:t xml:space="preserve"> </w:t>
            </w:r>
          </w:p>
        </w:tc>
      </w:tr>
    </w:tbl>
    <w:p w:rsidR="00707A01" w:rsidRDefault="00707A01" w:rsidP="00707A01"/>
    <w:p w:rsidR="00707A01" w:rsidRDefault="00707A01" w:rsidP="00707A01"/>
    <w:p w:rsidR="00707A01" w:rsidRDefault="00707A01" w:rsidP="00707A01"/>
    <w:p w:rsidR="00707A01" w:rsidRDefault="00707A01" w:rsidP="00707A01"/>
    <w:p w:rsidR="00444E95" w:rsidRPr="00707A01" w:rsidRDefault="00444E95" w:rsidP="00707A01"/>
    <w:sectPr w:rsidR="00444E95" w:rsidRPr="00707A01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CEC" w:rsidRDefault="001C2CEC" w:rsidP="00927723">
      <w:pPr>
        <w:spacing w:after="0" w:line="240" w:lineRule="auto"/>
      </w:pPr>
      <w:r>
        <w:separator/>
      </w:r>
    </w:p>
  </w:endnote>
  <w:endnote w:type="continuationSeparator" w:id="0">
    <w:p w:rsidR="001C2CEC" w:rsidRDefault="001C2CEC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E65" w:rsidRDefault="002B3E6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341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CEC" w:rsidRDefault="001C2CEC" w:rsidP="00927723">
      <w:pPr>
        <w:spacing w:after="0" w:line="240" w:lineRule="auto"/>
      </w:pPr>
      <w:r>
        <w:separator/>
      </w:r>
    </w:p>
  </w:footnote>
  <w:footnote w:type="continuationSeparator" w:id="0">
    <w:p w:rsidR="001C2CEC" w:rsidRDefault="001C2CEC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47D"/>
    <w:multiLevelType w:val="multilevel"/>
    <w:tmpl w:val="18FC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6106"/>
    <w:multiLevelType w:val="hybridMultilevel"/>
    <w:tmpl w:val="F52C4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F12B5"/>
    <w:multiLevelType w:val="hybridMultilevel"/>
    <w:tmpl w:val="F90E291C"/>
    <w:lvl w:ilvl="0" w:tplc="2D544E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7019"/>
    <w:multiLevelType w:val="hybridMultilevel"/>
    <w:tmpl w:val="6768646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9E05AEB"/>
    <w:multiLevelType w:val="hybridMultilevel"/>
    <w:tmpl w:val="EEFA93A4"/>
    <w:lvl w:ilvl="0" w:tplc="CD1C44C0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B42"/>
    <w:multiLevelType w:val="hybridMultilevel"/>
    <w:tmpl w:val="909E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4230D"/>
    <w:multiLevelType w:val="hybridMultilevel"/>
    <w:tmpl w:val="CF68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77D8C"/>
    <w:multiLevelType w:val="hybridMultilevel"/>
    <w:tmpl w:val="C870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5112D"/>
    <w:multiLevelType w:val="hybridMultilevel"/>
    <w:tmpl w:val="7378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1A61"/>
    <w:multiLevelType w:val="hybridMultilevel"/>
    <w:tmpl w:val="5396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87532"/>
    <w:multiLevelType w:val="hybridMultilevel"/>
    <w:tmpl w:val="930A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E403D"/>
    <w:multiLevelType w:val="hybridMultilevel"/>
    <w:tmpl w:val="5512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EA"/>
    <w:rsid w:val="001C2CEC"/>
    <w:rsid w:val="001F07C1"/>
    <w:rsid w:val="00237E4A"/>
    <w:rsid w:val="00293B83"/>
    <w:rsid w:val="002973A3"/>
    <w:rsid w:val="002B3E65"/>
    <w:rsid w:val="002B7977"/>
    <w:rsid w:val="002B7DDC"/>
    <w:rsid w:val="00305F48"/>
    <w:rsid w:val="0034067E"/>
    <w:rsid w:val="00380C80"/>
    <w:rsid w:val="00390F49"/>
    <w:rsid w:val="00397712"/>
    <w:rsid w:val="00415ED2"/>
    <w:rsid w:val="00444E95"/>
    <w:rsid w:val="005010B0"/>
    <w:rsid w:val="00507366"/>
    <w:rsid w:val="0055254A"/>
    <w:rsid w:val="005968C3"/>
    <w:rsid w:val="005B2FA1"/>
    <w:rsid w:val="0060196F"/>
    <w:rsid w:val="00665F97"/>
    <w:rsid w:val="00675F46"/>
    <w:rsid w:val="006A3CE7"/>
    <w:rsid w:val="00707A01"/>
    <w:rsid w:val="00734DBB"/>
    <w:rsid w:val="00750E56"/>
    <w:rsid w:val="007908F1"/>
    <w:rsid w:val="00847AF6"/>
    <w:rsid w:val="00872A8F"/>
    <w:rsid w:val="008A0B2A"/>
    <w:rsid w:val="008F1D87"/>
    <w:rsid w:val="00905FE8"/>
    <w:rsid w:val="00927723"/>
    <w:rsid w:val="00937139"/>
    <w:rsid w:val="00992C4E"/>
    <w:rsid w:val="009E0CA8"/>
    <w:rsid w:val="00A3412D"/>
    <w:rsid w:val="00A57FD4"/>
    <w:rsid w:val="00B03A75"/>
    <w:rsid w:val="00B50C46"/>
    <w:rsid w:val="00B6708C"/>
    <w:rsid w:val="00B95A87"/>
    <w:rsid w:val="00BE772A"/>
    <w:rsid w:val="00C2281F"/>
    <w:rsid w:val="00C3298D"/>
    <w:rsid w:val="00CC4C56"/>
    <w:rsid w:val="00D9002E"/>
    <w:rsid w:val="00DC1D8B"/>
    <w:rsid w:val="00E01A77"/>
    <w:rsid w:val="00E21464"/>
    <w:rsid w:val="00EA4FD6"/>
    <w:rsid w:val="00F132C7"/>
    <w:rsid w:val="00F229AE"/>
    <w:rsid w:val="00F5702F"/>
    <w:rsid w:val="00F86091"/>
    <w:rsid w:val="00FB2D5E"/>
    <w:rsid w:val="00FB4716"/>
    <w:rsid w:val="00FC388D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00A"/>
  <w15:chartTrackingRefBased/>
  <w15:docId w15:val="{7D490B28-6834-4844-8FAB-204DFEEE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01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2973A3"/>
    <w:pPr>
      <w:ind w:left="720"/>
      <w:contextualSpacing/>
    </w:pPr>
  </w:style>
  <w:style w:type="paragraph" w:customStyle="1" w:styleId="Header1">
    <w:name w:val="Header1"/>
    <w:basedOn w:val="Normal"/>
    <w:rsid w:val="00D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D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main">
    <w:name w:val="domain"/>
    <w:basedOn w:val="DefaultParagraphFont"/>
    <w:rsid w:val="00507366"/>
  </w:style>
  <w:style w:type="character" w:customStyle="1" w:styleId="vanity-name">
    <w:name w:val="vanity-name"/>
    <w:basedOn w:val="DefaultParagraphFont"/>
    <w:rsid w:val="00507366"/>
  </w:style>
  <w:style w:type="character" w:styleId="Hyperlink">
    <w:name w:val="Hyperlink"/>
    <w:basedOn w:val="DefaultParagraphFont"/>
    <w:uiPriority w:val="99"/>
    <w:unhideWhenUsed/>
    <w:rsid w:val="00507366"/>
    <w:rPr>
      <w:color w:val="8EB61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7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A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A0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ourmsrou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71951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629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Srouji</dc:creator>
  <cp:keywords/>
  <dc:description/>
  <cp:lastModifiedBy>Nour Srouji</cp:lastModifiedBy>
  <cp:revision>30</cp:revision>
  <cp:lastPrinted>2018-02-16T15:59:00Z</cp:lastPrinted>
  <dcterms:created xsi:type="dcterms:W3CDTF">2017-12-08T05:16:00Z</dcterms:created>
  <dcterms:modified xsi:type="dcterms:W3CDTF">2018-02-16T16:01:00Z</dcterms:modified>
</cp:coreProperties>
</file>